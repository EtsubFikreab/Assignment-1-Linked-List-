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D58" w:rsidRDefault="00F31D58" w:rsidP="007F18B5">
      <w:pPr>
        <w:rPr>
          <w:b/>
          <w:i/>
          <w:iCs/>
          <w:sz w:val="28"/>
          <w:szCs w:val="28"/>
          <w:u w:val="single"/>
        </w:rPr>
      </w:pPr>
    </w:p>
    <w:p w:rsidR="007F18B5" w:rsidRPr="007F18B5" w:rsidRDefault="007B3C99" w:rsidP="007F18B5">
      <w:pPr>
        <w:rPr>
          <w:b/>
          <w:i/>
          <w:iCs/>
          <w:sz w:val="28"/>
          <w:szCs w:val="28"/>
          <w:u w:val="single"/>
        </w:rPr>
      </w:pPr>
      <w:r>
        <w:rPr>
          <w:b/>
          <w:i/>
          <w:iCs/>
          <w:sz w:val="28"/>
          <w:szCs w:val="28"/>
          <w:u w:val="single"/>
        </w:rPr>
        <w:t>Assignment 1</w:t>
      </w:r>
    </w:p>
    <w:p w:rsidR="00FD1FCF" w:rsidRDefault="007B3C99" w:rsidP="00BA56B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Given the design of a double linked list, produce the full implementation. You are expected also to provide </w:t>
      </w:r>
      <w:r w:rsidR="00D03212">
        <w:rPr>
          <w:i/>
          <w:iCs/>
          <w:sz w:val="28"/>
          <w:szCs w:val="28"/>
        </w:rPr>
        <w:t>a menu driven driver program which has</w:t>
      </w:r>
      <w:r w:rsidR="00B71C35">
        <w:rPr>
          <w:i/>
          <w:iCs/>
          <w:sz w:val="28"/>
          <w:szCs w:val="28"/>
        </w:rPr>
        <w:t xml:space="preserve"> the following menu item</w:t>
      </w:r>
      <w:r w:rsidR="00D03212">
        <w:rPr>
          <w:i/>
          <w:iCs/>
          <w:sz w:val="28"/>
          <w:szCs w:val="28"/>
        </w:rPr>
        <w:t>:</w:t>
      </w:r>
    </w:p>
    <w:p w:rsidR="007B3C99" w:rsidRDefault="007B3C99" w:rsidP="007B3C9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Insert</w:t>
      </w:r>
    </w:p>
    <w:p w:rsidR="007B3C99" w:rsidRDefault="007B3C99" w:rsidP="007B3C9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Remove</w:t>
      </w:r>
    </w:p>
    <w:p w:rsidR="007B3C99" w:rsidRDefault="007B3C99" w:rsidP="007B3C9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Search</w:t>
      </w:r>
    </w:p>
    <w:p w:rsidR="007B3C99" w:rsidRDefault="007B3C99" w:rsidP="007B3C9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Display</w:t>
      </w:r>
      <w:r w:rsidR="00B71C35">
        <w:rPr>
          <w:b/>
          <w:sz w:val="28"/>
          <w:szCs w:val="28"/>
        </w:rPr>
        <w:t xml:space="preserve"> Forward</w:t>
      </w:r>
    </w:p>
    <w:p w:rsidR="00B71C35" w:rsidRDefault="00B71C35" w:rsidP="007B3C9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Display Backward</w:t>
      </w:r>
    </w:p>
    <w:p w:rsidR="007B3C99" w:rsidRDefault="007B3C99" w:rsidP="007B3C9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Exit</w:t>
      </w:r>
    </w:p>
    <w:p w:rsidR="007B3C99" w:rsidRPr="007B3C99" w:rsidRDefault="007B3C99" w:rsidP="007B3C99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The specification of the double linked list is attached together with this document</w:t>
      </w:r>
    </w:p>
    <w:p w:rsidR="00042391" w:rsidRPr="00042391" w:rsidRDefault="00042391" w:rsidP="00042391">
      <w:pPr>
        <w:rPr>
          <w:b/>
          <w:sz w:val="28"/>
          <w:szCs w:val="28"/>
          <w:u w:val="single"/>
        </w:rPr>
      </w:pPr>
      <w:r w:rsidRPr="00042391">
        <w:rPr>
          <w:b/>
          <w:sz w:val="28"/>
          <w:szCs w:val="28"/>
          <w:u w:val="single"/>
        </w:rPr>
        <w:t>Direction</w:t>
      </w:r>
    </w:p>
    <w:p w:rsidR="00042391" w:rsidRPr="00042391" w:rsidRDefault="00042391" w:rsidP="00042391">
      <w:pPr>
        <w:rPr>
          <w:sz w:val="24"/>
          <w:szCs w:val="24"/>
        </w:rPr>
      </w:pPr>
      <w:r w:rsidRPr="00042391">
        <w:rPr>
          <w:sz w:val="24"/>
          <w:szCs w:val="24"/>
        </w:rPr>
        <w:t>The assignment is going to be done by a group of two students.</w:t>
      </w:r>
    </w:p>
    <w:p w:rsidR="00042391" w:rsidRPr="00042391" w:rsidRDefault="00042391" w:rsidP="00042391">
      <w:pPr>
        <w:rPr>
          <w:sz w:val="24"/>
          <w:szCs w:val="24"/>
        </w:rPr>
      </w:pPr>
      <w:r w:rsidRPr="00042391">
        <w:rPr>
          <w:sz w:val="24"/>
          <w:szCs w:val="24"/>
        </w:rPr>
        <w:t xml:space="preserve">Assignment </w:t>
      </w:r>
      <w:r w:rsidR="00B71C35">
        <w:rPr>
          <w:sz w:val="24"/>
          <w:szCs w:val="24"/>
        </w:rPr>
        <w:t>Submission Date: August 2, 2022</w:t>
      </w:r>
    </w:p>
    <w:p w:rsidR="00042391" w:rsidRPr="00042391" w:rsidRDefault="00042391" w:rsidP="00042391">
      <w:pPr>
        <w:spacing w:after="0" w:line="360" w:lineRule="auto"/>
        <w:rPr>
          <w:rFonts w:cs="Calibri"/>
          <w:b/>
          <w:color w:val="000000"/>
          <w:sz w:val="24"/>
          <w:szCs w:val="24"/>
          <w:lang w:val="en-GB"/>
        </w:rPr>
      </w:pPr>
      <w:r w:rsidRPr="00042391">
        <w:rPr>
          <w:rFonts w:cs="Calibri"/>
          <w:b/>
          <w:color w:val="000000"/>
          <w:sz w:val="24"/>
          <w:szCs w:val="24"/>
          <w:lang w:val="en-GB"/>
        </w:rPr>
        <w:t>While engaging in general discussion regarding the solution is encouraged, giving and receiving major sections of code will be considering ch</w:t>
      </w:r>
      <w:bookmarkStart w:id="0" w:name="_GoBack"/>
      <w:bookmarkEnd w:id="0"/>
      <w:r w:rsidRPr="00042391">
        <w:rPr>
          <w:rFonts w:cs="Calibri"/>
          <w:b/>
          <w:color w:val="000000"/>
          <w:sz w:val="24"/>
          <w:szCs w:val="24"/>
          <w:lang w:val="en-GB"/>
        </w:rPr>
        <w:t>eating. All parties (giving or receiving) will be punished. This includes copping from Internet.</w:t>
      </w:r>
    </w:p>
    <w:p w:rsidR="00C94554" w:rsidRDefault="00042391" w:rsidP="00DB042E">
      <w:pPr>
        <w:spacing w:after="0" w:line="360" w:lineRule="auto"/>
        <w:rPr>
          <w:rFonts w:cs="Calibri"/>
          <w:b/>
          <w:color w:val="000000"/>
          <w:sz w:val="24"/>
          <w:szCs w:val="24"/>
          <w:lang w:val="en-GB"/>
        </w:rPr>
      </w:pPr>
      <w:r w:rsidRPr="00042391">
        <w:rPr>
          <w:rFonts w:cs="Calibri"/>
          <w:b/>
          <w:color w:val="000000"/>
          <w:sz w:val="24"/>
          <w:szCs w:val="24"/>
          <w:lang w:val="en-GB"/>
        </w:rPr>
        <w:t xml:space="preserve">Dead line to assignment should be respected. No justification will be accepted to reconsider </w:t>
      </w:r>
    </w:p>
    <w:p w:rsidR="009F7DC8" w:rsidRDefault="009F7DC8" w:rsidP="00DB042E">
      <w:pPr>
        <w:spacing w:after="0" w:line="360" w:lineRule="auto"/>
        <w:rPr>
          <w:rFonts w:cs="Calibri"/>
          <w:b/>
          <w:color w:val="000000"/>
          <w:sz w:val="24"/>
          <w:szCs w:val="24"/>
          <w:lang w:val="en-GB"/>
        </w:rPr>
      </w:pPr>
    </w:p>
    <w:p w:rsidR="009F7DC8" w:rsidRPr="00DB042E" w:rsidRDefault="009F7DC8" w:rsidP="00DB042E">
      <w:pPr>
        <w:spacing w:after="0" w:line="360" w:lineRule="auto"/>
        <w:rPr>
          <w:rFonts w:cs="Calibri"/>
          <w:b/>
          <w:color w:val="000000"/>
          <w:sz w:val="24"/>
          <w:szCs w:val="24"/>
          <w:lang w:val="en-GB"/>
        </w:rPr>
      </w:pPr>
    </w:p>
    <w:sectPr w:rsidR="009F7DC8" w:rsidRPr="00DB042E" w:rsidSect="00B75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81F07"/>
    <w:multiLevelType w:val="hybridMultilevel"/>
    <w:tmpl w:val="29E0E45E"/>
    <w:lvl w:ilvl="0" w:tplc="306C21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30178"/>
    <w:multiLevelType w:val="hybridMultilevel"/>
    <w:tmpl w:val="1D2EBD20"/>
    <w:lvl w:ilvl="0" w:tplc="EE0E28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4AC6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8EBF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9824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BACA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7A18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C482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D05F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E857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473E8A"/>
    <w:multiLevelType w:val="hybridMultilevel"/>
    <w:tmpl w:val="60B0B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D7C3480"/>
    <w:multiLevelType w:val="hybridMultilevel"/>
    <w:tmpl w:val="A5567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E49"/>
    <w:rsid w:val="00042391"/>
    <w:rsid w:val="002B7042"/>
    <w:rsid w:val="002C35D3"/>
    <w:rsid w:val="00300C8D"/>
    <w:rsid w:val="005338FF"/>
    <w:rsid w:val="005754F6"/>
    <w:rsid w:val="007B3C99"/>
    <w:rsid w:val="007F18B5"/>
    <w:rsid w:val="008140D9"/>
    <w:rsid w:val="00835AA2"/>
    <w:rsid w:val="009D6E49"/>
    <w:rsid w:val="009F10F9"/>
    <w:rsid w:val="009F7DC8"/>
    <w:rsid w:val="00A71733"/>
    <w:rsid w:val="00B55234"/>
    <w:rsid w:val="00B71C35"/>
    <w:rsid w:val="00B752CD"/>
    <w:rsid w:val="00BA56B6"/>
    <w:rsid w:val="00C94554"/>
    <w:rsid w:val="00CB79D0"/>
    <w:rsid w:val="00D03212"/>
    <w:rsid w:val="00D03AF8"/>
    <w:rsid w:val="00D326DF"/>
    <w:rsid w:val="00DB042E"/>
    <w:rsid w:val="00DB41E4"/>
    <w:rsid w:val="00E125B5"/>
    <w:rsid w:val="00E8528A"/>
    <w:rsid w:val="00EB7164"/>
    <w:rsid w:val="00EF2F0F"/>
    <w:rsid w:val="00F074E7"/>
    <w:rsid w:val="00F31D58"/>
    <w:rsid w:val="00FD1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D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0C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4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D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0C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4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9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93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nafu\Desktop\Hilcoe\datastructureCS551\Worksheets\Assignment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1.dotx</Template>
  <TotalTime>12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atnafu jembera</dc:creator>
  <cp:lastModifiedBy>gaming</cp:lastModifiedBy>
  <cp:revision>4</cp:revision>
  <dcterms:created xsi:type="dcterms:W3CDTF">2022-07-26T13:40:00Z</dcterms:created>
  <dcterms:modified xsi:type="dcterms:W3CDTF">2022-07-26T13:51:00Z</dcterms:modified>
</cp:coreProperties>
</file>